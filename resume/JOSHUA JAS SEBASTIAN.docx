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7AA7" w14:textId="2D58F493" w:rsidR="00816216" w:rsidRPr="004E6BE4" w:rsidRDefault="00E84642" w:rsidP="00141A4C">
      <w:pPr>
        <w:pStyle w:val="Title"/>
        <w:rPr>
          <w:sz w:val="48"/>
          <w:szCs w:val="18"/>
        </w:rPr>
      </w:pPr>
      <w:r w:rsidRPr="004E6BE4">
        <w:rPr>
          <w:sz w:val="48"/>
          <w:szCs w:val="18"/>
        </w:rPr>
        <w:t>JOSHUA JAS SEBASTIAN</w:t>
      </w:r>
    </w:p>
    <w:p w14:paraId="48AB73DC" w14:textId="13D6C68C" w:rsidR="00E84642" w:rsidRPr="00E84642" w:rsidRDefault="00E84642" w:rsidP="00141A4C">
      <w:pPr>
        <w:pStyle w:val="Title"/>
        <w:rPr>
          <w:sz w:val="24"/>
          <w:szCs w:val="6"/>
        </w:rPr>
      </w:pPr>
      <w:r>
        <w:rPr>
          <w:sz w:val="24"/>
          <w:szCs w:val="6"/>
        </w:rPr>
        <w:t>BS Information Technology</w:t>
      </w:r>
    </w:p>
    <w:p w14:paraId="6BF40D6A" w14:textId="0E8E91C2" w:rsidR="00141A4C" w:rsidRDefault="00E84642" w:rsidP="00141A4C">
      <w:proofErr w:type="spellStart"/>
      <w:r>
        <w:t>Parabba</w:t>
      </w:r>
      <w:proofErr w:type="spellEnd"/>
      <w:r>
        <w:t>, Peñablanca, Cagayan</w:t>
      </w:r>
      <w:r w:rsidR="00141A4C">
        <w:t> | </w:t>
      </w:r>
      <w:r>
        <w:t>(+63) 956 6606 265</w:t>
      </w:r>
      <w:r w:rsidR="00141A4C">
        <w:t> | </w:t>
      </w:r>
      <w:r>
        <w:t>sebastianjoshua08@gmail.com</w:t>
      </w:r>
    </w:p>
    <w:p w14:paraId="0CB396EB" w14:textId="77777777" w:rsidR="006270A9" w:rsidRDefault="00DD7DA7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1E85D28BA31649049C5D88E517401245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60B16F24" w14:textId="2B8F938C" w:rsidR="006270A9" w:rsidRPr="00E84642" w:rsidRDefault="00E84642">
      <w:pPr>
        <w:rPr>
          <w:b/>
        </w:rPr>
      </w:pPr>
      <w:r w:rsidRPr="00E84642">
        <w:rPr>
          <w:bCs/>
        </w:rPr>
        <w:t>To work for a company or organization that continuously offers a welcoming environment for learning and implementing new technologies for the organization's advantage.</w:t>
      </w:r>
    </w:p>
    <w:sdt>
      <w:sdtPr>
        <w:alias w:val="Education:"/>
        <w:tag w:val="Education:"/>
        <w:id w:val="807127995"/>
        <w:placeholder>
          <w:docPart w:val="A6E8C46016264BA4AC257145FE0FA3BE"/>
        </w:placeholder>
        <w:temporary/>
        <w:showingPlcHdr/>
        <w15:appearance w15:val="hidden"/>
      </w:sdtPr>
      <w:sdtEndPr/>
      <w:sdtContent>
        <w:p w14:paraId="120193A5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6189D311" w14:textId="60A9F195" w:rsidR="006270A9" w:rsidRDefault="00E84642">
      <w:pPr>
        <w:pStyle w:val="Heading2"/>
      </w:pPr>
      <w:r>
        <w:t>bs INFORMATION TECHNOLOGY</w:t>
      </w:r>
      <w:r w:rsidR="009D5933">
        <w:t> | </w:t>
      </w:r>
      <w:r>
        <w:t xml:space="preserve">JULY 7, </w:t>
      </w:r>
      <w:proofErr w:type="gramStart"/>
      <w:r>
        <w:t>2022</w:t>
      </w:r>
      <w:proofErr w:type="gramEnd"/>
      <w:r w:rsidR="009D5933">
        <w:t> | </w:t>
      </w:r>
      <w:r>
        <w:t>CAGAYAN STATE UNIVERSITY</w:t>
      </w:r>
    </w:p>
    <w:p w14:paraId="7F7320DE" w14:textId="4CFC9390" w:rsidR="006270A9" w:rsidRDefault="009D5933" w:rsidP="001B29CF">
      <w:pPr>
        <w:pStyle w:val="ListBullet"/>
      </w:pPr>
      <w:r>
        <w:t xml:space="preserve">Major: </w:t>
      </w:r>
      <w:r w:rsidR="00E84642">
        <w:t>Programming</w:t>
      </w:r>
    </w:p>
    <w:p w14:paraId="10B5E7E3" w14:textId="5789BE7D" w:rsidR="00E84642" w:rsidRDefault="00E84642" w:rsidP="001B29CF">
      <w:pPr>
        <w:pStyle w:val="ListBullet"/>
      </w:pPr>
      <w:r>
        <w:t>Latin Awardee (With Merit)</w:t>
      </w:r>
    </w:p>
    <w:p w14:paraId="48A5561D" w14:textId="7E21B9B4" w:rsidR="006270A9" w:rsidRDefault="009D5933" w:rsidP="001B29CF">
      <w:pPr>
        <w:pStyle w:val="ListBullet"/>
      </w:pPr>
      <w:r>
        <w:t xml:space="preserve">Related coursework: </w:t>
      </w:r>
      <w:r w:rsidR="00B02910">
        <w:t>Capstone Project (Employee Information Management System of LGU Peñablanca)</w:t>
      </w:r>
    </w:p>
    <w:p w14:paraId="77A595A1" w14:textId="5930E54A" w:rsidR="006270A9" w:rsidRDefault="001073B6">
      <w:pPr>
        <w:pStyle w:val="Heading1"/>
      </w:pPr>
      <w:r>
        <w:t>Skills</w:t>
      </w:r>
    </w:p>
    <w:p w14:paraId="04659D4E" w14:textId="7DE6188F" w:rsidR="00B02910" w:rsidRDefault="00B02910" w:rsidP="00B02910">
      <w:pPr>
        <w:pStyle w:val="Heading2"/>
      </w:pPr>
      <w:r>
        <w:t>pROGRAMMING</w:t>
      </w:r>
    </w:p>
    <w:p w14:paraId="49506445" w14:textId="67F3C100" w:rsidR="00B02910" w:rsidRDefault="00B02910" w:rsidP="00B02910">
      <w:pPr>
        <w:pStyle w:val="ListBullet"/>
      </w:pPr>
      <w:r>
        <w:t>Desktop Application Development</w:t>
      </w:r>
    </w:p>
    <w:p w14:paraId="0D401138" w14:textId="463A47AC" w:rsidR="00F57856" w:rsidRDefault="00F57856" w:rsidP="00F57856">
      <w:pPr>
        <w:pStyle w:val="ListBullet"/>
        <w:numPr>
          <w:ilvl w:val="0"/>
          <w:numId w:val="28"/>
        </w:numPr>
      </w:pPr>
      <w:r>
        <w:t>VB.net, C#.net,</w:t>
      </w:r>
      <w:r w:rsidR="007F074D">
        <w:t xml:space="preserve"> Java Swing, </w:t>
      </w:r>
      <w:r>
        <w:t>SAP Crystal Report</w:t>
      </w:r>
    </w:p>
    <w:p w14:paraId="6A2464A6" w14:textId="40512CF9" w:rsidR="00B02910" w:rsidRDefault="00B02910" w:rsidP="00B02910">
      <w:pPr>
        <w:pStyle w:val="ListBullet"/>
      </w:pPr>
      <w:r>
        <w:t>Web Application Development</w:t>
      </w:r>
    </w:p>
    <w:p w14:paraId="053716B7" w14:textId="5BA9DC66" w:rsidR="007F074D" w:rsidRDefault="00830A70" w:rsidP="007F074D">
      <w:pPr>
        <w:pStyle w:val="ListBullet"/>
        <w:numPr>
          <w:ilvl w:val="0"/>
          <w:numId w:val="28"/>
        </w:numPr>
      </w:pPr>
      <w:r>
        <w:t xml:space="preserve">HTML, CSS, JavaScript, Bootstrap, </w:t>
      </w:r>
      <w:r w:rsidR="007F074D">
        <w:t>PHP</w:t>
      </w:r>
    </w:p>
    <w:p w14:paraId="69D69BF7" w14:textId="18CC2E4D" w:rsidR="0016195B" w:rsidRDefault="007F074D" w:rsidP="007F074D">
      <w:pPr>
        <w:pStyle w:val="ListBullet"/>
      </w:pPr>
      <w:r>
        <w:t>Database Management</w:t>
      </w:r>
    </w:p>
    <w:p w14:paraId="6C18ED3A" w14:textId="12130112" w:rsidR="007F074D" w:rsidRDefault="007F074D" w:rsidP="007F074D">
      <w:pPr>
        <w:pStyle w:val="ListBullet"/>
        <w:numPr>
          <w:ilvl w:val="0"/>
          <w:numId w:val="28"/>
        </w:numPr>
      </w:pPr>
      <w:r>
        <w:t>MySQL, SQL Server</w:t>
      </w:r>
    </w:p>
    <w:sdt>
      <w:sdtPr>
        <w:alias w:val="Experience:"/>
        <w:tag w:val="Experience:"/>
        <w:id w:val="171684534"/>
        <w:placeholder>
          <w:docPart w:val="BB23E4958D564943A968DAA1074C32F3"/>
        </w:placeholder>
        <w:temporary/>
        <w:showingPlcHdr/>
        <w15:appearance w15:val="hidden"/>
      </w:sdtPr>
      <w:sdtEndPr/>
      <w:sdtContent>
        <w:p w14:paraId="5D8A0528" w14:textId="550CDF12" w:rsidR="006270A9" w:rsidRDefault="009D5933">
          <w:pPr>
            <w:pStyle w:val="Heading1"/>
          </w:pPr>
          <w:r>
            <w:t>Experience</w:t>
          </w:r>
        </w:p>
      </w:sdtContent>
    </w:sdt>
    <w:p w14:paraId="12F4C53F" w14:textId="3B73B689" w:rsidR="006270A9" w:rsidRDefault="00E84642">
      <w:pPr>
        <w:pStyle w:val="Heading2"/>
      </w:pPr>
      <w:r>
        <w:t>on-the-job training</w:t>
      </w:r>
      <w:r w:rsidR="009D5933">
        <w:t> | </w:t>
      </w:r>
      <w:r>
        <w:t>lgu peÑablanca</w:t>
      </w:r>
      <w:r w:rsidR="009D5933">
        <w:t> | </w:t>
      </w:r>
      <w:r>
        <w:t>march 2022-june 2022</w:t>
      </w:r>
    </w:p>
    <w:p w14:paraId="31784DE3" w14:textId="7C1AFB4A" w:rsidR="001B29CF" w:rsidRPr="00F57856" w:rsidRDefault="00B02910" w:rsidP="004E6BE4">
      <w:pPr>
        <w:pStyle w:val="ListBullet"/>
      </w:pPr>
      <w:r w:rsidRPr="00B02910">
        <w:rPr>
          <w:i/>
          <w:iCs/>
        </w:rPr>
        <w:t>I worked as a computer operator in the Assessor's Office for exactly 300 hours</w:t>
      </w:r>
    </w:p>
    <w:p w14:paraId="068DDDE3" w14:textId="53206FCB" w:rsidR="00F57856" w:rsidRDefault="00F57856" w:rsidP="00F57856">
      <w:pPr>
        <w:pStyle w:val="Heading2"/>
      </w:pPr>
      <w:r>
        <w:t>System development | lgu peÑablanca | march 2022-june 2022</w:t>
      </w:r>
    </w:p>
    <w:p w14:paraId="32274BA2" w14:textId="1ED40C17" w:rsidR="00F57856" w:rsidRDefault="00F57856" w:rsidP="00F57856">
      <w:pPr>
        <w:pStyle w:val="ListBullet"/>
      </w:pPr>
      <w:r>
        <w:rPr>
          <w:i/>
          <w:iCs/>
        </w:rPr>
        <w:t>Desktop Application</w:t>
      </w:r>
      <w:r w:rsidR="00E074F7">
        <w:rPr>
          <w:i/>
          <w:iCs/>
        </w:rPr>
        <w:t xml:space="preserve"> created with VB.net Framework</w:t>
      </w:r>
      <w:r>
        <w:rPr>
          <w:i/>
          <w:iCs/>
        </w:rPr>
        <w:t xml:space="preserve"> with MySQL Database and SAP Crystal Report</w:t>
      </w:r>
    </w:p>
    <w:p w14:paraId="1EE902FA" w14:textId="77777777" w:rsidR="004E6BE4" w:rsidRDefault="004E6BE4" w:rsidP="004E6BE4">
      <w:pPr>
        <w:pStyle w:val="Heading1"/>
      </w:pPr>
      <w:r>
        <w:t>Personal Details</w:t>
      </w:r>
    </w:p>
    <w:p w14:paraId="6C23FC6C" w14:textId="77777777" w:rsidR="004E6BE4" w:rsidRPr="001E7591" w:rsidRDefault="004E6BE4" w:rsidP="004E6BE4">
      <w:pPr>
        <w:pStyle w:val="Heading2"/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7591">
        <w:rPr>
          <w:rFonts w:asciiTheme="minorHAnsi" w:hAnsiTheme="minorHAnsi"/>
          <w:bCs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Nickname</w:t>
      </w:r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: </w:t>
      </w:r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Jas</w:t>
      </w:r>
    </w:p>
    <w:p w14:paraId="3B979FA4" w14:textId="77777777" w:rsidR="004E6BE4" w:rsidRPr="001E7591" w:rsidRDefault="004E6BE4" w:rsidP="004E6BE4">
      <w:pPr>
        <w:pStyle w:val="Heading2"/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7591">
        <w:rPr>
          <w:rFonts w:asciiTheme="minorHAnsi" w:hAnsiTheme="minorHAnsi"/>
          <w:bCs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Birthdate</w:t>
      </w:r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: </w:t>
      </w:r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September 05, 2000</w:t>
      </w:r>
    </w:p>
    <w:p w14:paraId="42D41957" w14:textId="77777777" w:rsidR="004E6BE4" w:rsidRPr="001E7591" w:rsidRDefault="004E6BE4" w:rsidP="004E6BE4">
      <w:pPr>
        <w:pStyle w:val="Heading2"/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7591">
        <w:rPr>
          <w:rFonts w:asciiTheme="minorHAnsi" w:hAnsiTheme="minorHAnsi"/>
          <w:bCs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Birthplace</w:t>
      </w:r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: </w:t>
      </w:r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Banna</w:t>
      </w:r>
      <w:proofErr w:type="spellEnd"/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Ilocos</w:t>
      </w:r>
      <w:proofErr w:type="spellEnd"/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Norte</w:t>
      </w:r>
    </w:p>
    <w:p w14:paraId="5DDCF260" w14:textId="77777777" w:rsidR="004E6BE4" w:rsidRPr="001E7591" w:rsidRDefault="004E6BE4" w:rsidP="004E6BE4">
      <w:pPr>
        <w:pStyle w:val="Heading2"/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7591">
        <w:rPr>
          <w:rFonts w:asciiTheme="minorHAnsi" w:hAnsiTheme="minorHAnsi"/>
          <w:bCs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Nationality</w:t>
      </w:r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: </w:t>
      </w:r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Filipino</w:t>
      </w:r>
    </w:p>
    <w:p w14:paraId="004B2991" w14:textId="77777777" w:rsidR="004E6BE4" w:rsidRPr="001E7591" w:rsidRDefault="004E6BE4" w:rsidP="004E6BE4">
      <w:pPr>
        <w:pStyle w:val="Heading2"/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7591">
        <w:rPr>
          <w:rFonts w:asciiTheme="minorHAnsi" w:hAnsiTheme="minorHAnsi"/>
          <w:bCs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Religion</w:t>
      </w:r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: </w:t>
      </w:r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Iglesia</w:t>
      </w:r>
      <w:proofErr w:type="spellEnd"/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</w:t>
      </w:r>
      <w:proofErr w:type="spellEnd"/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Cristo</w:t>
      </w:r>
    </w:p>
    <w:p w14:paraId="5E86473D" w14:textId="77777777" w:rsidR="004E6BE4" w:rsidRPr="001E7591" w:rsidRDefault="004E6BE4" w:rsidP="004E6BE4">
      <w:pPr>
        <w:pStyle w:val="Heading2"/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7591">
        <w:rPr>
          <w:rFonts w:asciiTheme="minorHAnsi" w:hAnsiTheme="minorHAnsi"/>
          <w:bCs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Civil</w:t>
      </w:r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E7591">
        <w:rPr>
          <w:rFonts w:asciiTheme="minorHAnsi" w:hAnsiTheme="minorHAnsi"/>
          <w:bCs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Status</w:t>
      </w:r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: </w:t>
      </w:r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Single</w:t>
      </w:r>
    </w:p>
    <w:p w14:paraId="6067C567" w14:textId="77777777" w:rsidR="004E6BE4" w:rsidRPr="001E7591" w:rsidRDefault="004E6BE4" w:rsidP="004E6BE4">
      <w:pPr>
        <w:pStyle w:val="Heading2"/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7591">
        <w:rPr>
          <w:rFonts w:asciiTheme="minorHAnsi" w:hAnsiTheme="minorHAnsi"/>
          <w:bCs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Father’s</w:t>
      </w:r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E7591">
        <w:rPr>
          <w:rFonts w:asciiTheme="minorHAnsi" w:hAnsiTheme="minorHAnsi"/>
          <w:bCs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: </w:t>
      </w:r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Ignacio Sebastian</w:t>
      </w:r>
    </w:p>
    <w:p w14:paraId="080CEB45" w14:textId="22366A29" w:rsidR="001E7591" w:rsidRPr="004E6BE4" w:rsidRDefault="004E6BE4" w:rsidP="001E7591">
      <w:pPr>
        <w:pStyle w:val="Heading2"/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1E7591" w:rsidRPr="004E6BE4" w:rsidSect="004E6BE4">
          <w:pgSz w:w="12240" w:h="15840"/>
          <w:pgMar w:top="720" w:right="720" w:bottom="720" w:left="720" w:header="720" w:footer="720" w:gutter="0"/>
          <w:cols w:space="720"/>
        </w:sectPr>
      </w:pPr>
      <w:r w:rsidRPr="001E7591">
        <w:rPr>
          <w:rFonts w:asciiTheme="minorHAnsi" w:hAnsiTheme="minorHAnsi"/>
          <w:bCs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Mather’s</w:t>
      </w:r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E7591">
        <w:rPr>
          <w:rFonts w:asciiTheme="minorHAnsi" w:hAnsiTheme="minorHAnsi"/>
          <w:bCs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</w:t>
      </w:r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Felinor</w:t>
      </w:r>
      <w:proofErr w:type="spellEnd"/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E7591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Arzag</w:t>
      </w:r>
      <w:r w:rsidR="00CD6ACC">
        <w:rPr>
          <w:rFonts w:asciiTheme="minorHAnsi" w:hAnsiTheme="minorHAnsi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</w:p>
    <w:p w14:paraId="36F68E53" w14:textId="77777777" w:rsidR="001E7591" w:rsidRPr="001B29CF" w:rsidRDefault="001E7591" w:rsidP="00CD6ACC">
      <w:pPr>
        <w:pStyle w:val="ListBullet"/>
        <w:numPr>
          <w:ilvl w:val="0"/>
          <w:numId w:val="0"/>
        </w:numPr>
      </w:pPr>
    </w:p>
    <w:sectPr w:rsidR="001E7591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B7950" w14:textId="77777777" w:rsidR="00DD7DA7" w:rsidRDefault="00DD7DA7">
      <w:pPr>
        <w:spacing w:after="0"/>
      </w:pPr>
      <w:r>
        <w:separator/>
      </w:r>
    </w:p>
  </w:endnote>
  <w:endnote w:type="continuationSeparator" w:id="0">
    <w:p w14:paraId="10BCF99A" w14:textId="77777777" w:rsidR="00DD7DA7" w:rsidRDefault="00DD7D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421A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9C5EA" w14:textId="77777777" w:rsidR="00DD7DA7" w:rsidRDefault="00DD7DA7">
      <w:pPr>
        <w:spacing w:after="0"/>
      </w:pPr>
      <w:r>
        <w:separator/>
      </w:r>
    </w:p>
  </w:footnote>
  <w:footnote w:type="continuationSeparator" w:id="0">
    <w:p w14:paraId="04F727A6" w14:textId="77777777" w:rsidR="00DD7DA7" w:rsidRDefault="00DD7D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32C6F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3523B0"/>
    <w:multiLevelType w:val="hybridMultilevel"/>
    <w:tmpl w:val="9F806BC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239302E1"/>
    <w:multiLevelType w:val="hybridMultilevel"/>
    <w:tmpl w:val="228256A2"/>
    <w:lvl w:ilvl="0" w:tplc="6A98E9B0">
      <w:numFmt w:val="bullet"/>
      <w:lvlText w:val="-"/>
      <w:lvlJc w:val="left"/>
      <w:pPr>
        <w:ind w:left="1296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B64C58"/>
    <w:multiLevelType w:val="hybridMultilevel"/>
    <w:tmpl w:val="2F7AD1C6"/>
    <w:lvl w:ilvl="0" w:tplc="6A98E9B0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046CD8"/>
    <w:multiLevelType w:val="hybridMultilevel"/>
    <w:tmpl w:val="F426E11C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C040211"/>
    <w:multiLevelType w:val="hybridMultilevel"/>
    <w:tmpl w:val="E7FA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606707">
    <w:abstractNumId w:val="9"/>
  </w:num>
  <w:num w:numId="2" w16cid:durableId="782725793">
    <w:abstractNumId w:val="9"/>
    <w:lvlOverride w:ilvl="0">
      <w:startOverride w:val="1"/>
    </w:lvlOverride>
  </w:num>
  <w:num w:numId="3" w16cid:durableId="703093207">
    <w:abstractNumId w:val="9"/>
    <w:lvlOverride w:ilvl="0">
      <w:startOverride w:val="1"/>
    </w:lvlOverride>
  </w:num>
  <w:num w:numId="4" w16cid:durableId="2099253607">
    <w:abstractNumId w:val="9"/>
    <w:lvlOverride w:ilvl="0">
      <w:startOverride w:val="1"/>
    </w:lvlOverride>
  </w:num>
  <w:num w:numId="5" w16cid:durableId="756824040">
    <w:abstractNumId w:val="8"/>
  </w:num>
  <w:num w:numId="6" w16cid:durableId="1996374695">
    <w:abstractNumId w:val="7"/>
  </w:num>
  <w:num w:numId="7" w16cid:durableId="404962143">
    <w:abstractNumId w:val="6"/>
  </w:num>
  <w:num w:numId="8" w16cid:durableId="2126194662">
    <w:abstractNumId w:val="5"/>
  </w:num>
  <w:num w:numId="9" w16cid:durableId="1191452744">
    <w:abstractNumId w:val="4"/>
  </w:num>
  <w:num w:numId="10" w16cid:durableId="178668365">
    <w:abstractNumId w:val="3"/>
  </w:num>
  <w:num w:numId="11" w16cid:durableId="31463282">
    <w:abstractNumId w:val="2"/>
  </w:num>
  <w:num w:numId="12" w16cid:durableId="1292904161">
    <w:abstractNumId w:val="1"/>
  </w:num>
  <w:num w:numId="13" w16cid:durableId="2112628391">
    <w:abstractNumId w:val="0"/>
  </w:num>
  <w:num w:numId="14" w16cid:durableId="484664000">
    <w:abstractNumId w:val="15"/>
  </w:num>
  <w:num w:numId="15" w16cid:durableId="1616593591">
    <w:abstractNumId w:val="19"/>
  </w:num>
  <w:num w:numId="16" w16cid:durableId="645430087">
    <w:abstractNumId w:val="12"/>
  </w:num>
  <w:num w:numId="17" w16cid:durableId="1298990927">
    <w:abstractNumId w:val="18"/>
  </w:num>
  <w:num w:numId="18" w16cid:durableId="142966057">
    <w:abstractNumId w:val="10"/>
  </w:num>
  <w:num w:numId="19" w16cid:durableId="1693915704">
    <w:abstractNumId w:val="23"/>
  </w:num>
  <w:num w:numId="20" w16cid:durableId="1543860785">
    <w:abstractNumId w:val="20"/>
  </w:num>
  <w:num w:numId="21" w16cid:durableId="171191090">
    <w:abstractNumId w:val="11"/>
  </w:num>
  <w:num w:numId="22" w16cid:durableId="782379710">
    <w:abstractNumId w:val="16"/>
  </w:num>
  <w:num w:numId="23" w16cid:durableId="1136676848">
    <w:abstractNumId w:val="21"/>
  </w:num>
  <w:num w:numId="24" w16cid:durableId="1625768843">
    <w:abstractNumId w:val="24"/>
  </w:num>
  <w:num w:numId="25" w16cid:durableId="1395816261">
    <w:abstractNumId w:val="22"/>
  </w:num>
  <w:num w:numId="26" w16cid:durableId="417751633">
    <w:abstractNumId w:val="13"/>
  </w:num>
  <w:num w:numId="27" w16cid:durableId="409229885">
    <w:abstractNumId w:val="14"/>
  </w:num>
  <w:num w:numId="28" w16cid:durableId="12843094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42"/>
    <w:rsid w:val="000A4F59"/>
    <w:rsid w:val="001073B6"/>
    <w:rsid w:val="00141A4C"/>
    <w:rsid w:val="0016195B"/>
    <w:rsid w:val="001628E4"/>
    <w:rsid w:val="001B29CF"/>
    <w:rsid w:val="001E7591"/>
    <w:rsid w:val="001F4B0A"/>
    <w:rsid w:val="0028220F"/>
    <w:rsid w:val="002A3200"/>
    <w:rsid w:val="00356C14"/>
    <w:rsid w:val="004E6BE4"/>
    <w:rsid w:val="00575B9C"/>
    <w:rsid w:val="00617B26"/>
    <w:rsid w:val="006270A9"/>
    <w:rsid w:val="00647646"/>
    <w:rsid w:val="00675956"/>
    <w:rsid w:val="00681034"/>
    <w:rsid w:val="007F074D"/>
    <w:rsid w:val="00816216"/>
    <w:rsid w:val="00830A70"/>
    <w:rsid w:val="0087734B"/>
    <w:rsid w:val="009D5933"/>
    <w:rsid w:val="00B02910"/>
    <w:rsid w:val="00BD768D"/>
    <w:rsid w:val="00C61F8E"/>
    <w:rsid w:val="00C65401"/>
    <w:rsid w:val="00CD6ACC"/>
    <w:rsid w:val="00D358A5"/>
    <w:rsid w:val="00DD7DA7"/>
    <w:rsid w:val="00E074F7"/>
    <w:rsid w:val="00E83E4B"/>
    <w:rsid w:val="00E84642"/>
    <w:rsid w:val="00F5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B6D4F"/>
  <w15:chartTrackingRefBased/>
  <w15:docId w15:val="{3A030D35-0723-43B5-B471-52DD5EAA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E84642"/>
    <w:pPr>
      <w:ind w:left="720"/>
      <w:contextualSpacing/>
    </w:pPr>
  </w:style>
  <w:style w:type="character" w:styleId="Emphasis">
    <w:name w:val="Emphasis"/>
    <w:basedOn w:val="DefaultParagraphFont"/>
    <w:qFormat/>
    <w:rsid w:val="001E75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85D28BA31649049C5D88E517401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EE1C4-9003-47D2-A054-EF6927E88B97}"/>
      </w:docPartPr>
      <w:docPartBody>
        <w:p w:rsidR="00F21680" w:rsidRDefault="00C43371">
          <w:pPr>
            <w:pStyle w:val="1E85D28BA31649049C5D88E517401245"/>
          </w:pPr>
          <w:r>
            <w:t>Objective</w:t>
          </w:r>
        </w:p>
      </w:docPartBody>
    </w:docPart>
    <w:docPart>
      <w:docPartPr>
        <w:name w:val="A6E8C46016264BA4AC257145FE0FA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FB252-FDB5-4A11-B345-EFE4967AA1D3}"/>
      </w:docPartPr>
      <w:docPartBody>
        <w:p w:rsidR="00F21680" w:rsidRDefault="00C43371">
          <w:pPr>
            <w:pStyle w:val="A6E8C46016264BA4AC257145FE0FA3BE"/>
          </w:pPr>
          <w:r>
            <w:t>Education</w:t>
          </w:r>
        </w:p>
      </w:docPartBody>
    </w:docPart>
    <w:docPart>
      <w:docPartPr>
        <w:name w:val="BB23E4958D564943A968DAA1074C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84134-F267-4D93-A91D-B73514A441AE}"/>
      </w:docPartPr>
      <w:docPartBody>
        <w:p w:rsidR="00F21680" w:rsidRDefault="00C43371">
          <w:pPr>
            <w:pStyle w:val="BB23E4958D564943A968DAA1074C32F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35"/>
    <w:rsid w:val="005B6587"/>
    <w:rsid w:val="00BF3789"/>
    <w:rsid w:val="00C43371"/>
    <w:rsid w:val="00C87FB8"/>
    <w:rsid w:val="00F21680"/>
    <w:rsid w:val="00F9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85D28BA31649049C5D88E517401245">
    <w:name w:val="1E85D28BA31649049C5D88E517401245"/>
  </w:style>
  <w:style w:type="paragraph" w:customStyle="1" w:styleId="A6E8C46016264BA4AC257145FE0FA3BE">
    <w:name w:val="A6E8C46016264BA4AC257145FE0FA3BE"/>
  </w:style>
  <w:style w:type="paragraph" w:customStyle="1" w:styleId="BB23E4958D564943A968DAA1074C32F3">
    <w:name w:val="BB23E4958D564943A968DAA1074C32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42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</dc:creator>
  <cp:keywords/>
  <cp:lastModifiedBy>JOSHUA JAS SEBASTIAN</cp:lastModifiedBy>
  <cp:revision>10</cp:revision>
  <cp:lastPrinted>2022-08-01T10:02:00Z</cp:lastPrinted>
  <dcterms:created xsi:type="dcterms:W3CDTF">2022-07-24T12:55:00Z</dcterms:created>
  <dcterms:modified xsi:type="dcterms:W3CDTF">2022-08-09T10:53:00Z</dcterms:modified>
  <cp:version/>
</cp:coreProperties>
</file>